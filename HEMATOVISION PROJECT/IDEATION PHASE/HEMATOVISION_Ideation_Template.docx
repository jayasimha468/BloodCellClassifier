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</w:pPr>
      <w:r>
        <w:t>Brainstorm&amp;Idea Prioritization Template</w:t>
      </w:r>
    </w:p>
    <w:p>
      <w:r>
        <w:t>Date: 16 July 2025</w:t>
      </w:r>
    </w:p>
    <w:p>
      <w:r>
        <w:t>Team ID: LTVIP2025TMID42255</w:t>
      </w:r>
    </w:p>
    <w:p>
      <w:r>
        <w:t>Project Name: HEMATOVISION – ADVANCED BLOOD CELL CLASSIFICATION USING TRANSFER LEARNING</w:t>
      </w:r>
    </w:p>
    <w:p>
      <w:r>
        <w:t>Maximum Marks: 4 Marks</w:t>
      </w:r>
    </w:p>
    <w:p>
      <w:bookmarkStart w:id="0" w:name="_GoBack"/>
      <w:bookmarkEnd w:id="0"/>
      <w:r>
        <w:t>Step-1: Team Gathering, Collaboration and Select the Problem Statement</w:t>
      </w:r>
    </w:p>
    <w:p>
      <w:r>
        <w:t>Team Assembly</w:t>
        <w:br/>
        <w:t>Members discussed and agreed upon key roles including:</w:t>
        <w:br/>
        <w:t>- Data Science Lead</w:t>
        <w:br/>
        <w:t>- Model Developer</w:t>
        <w:br/>
        <w:t>- Research Analyst</w:t>
        <w:br/>
        <w:t>- Tester and Validator</w:t>
        <w:br/>
        <w:br/>
        <w:t>Problem Statement Chosen:</w:t>
        <w:br/>
        <w:t>Improve the accuracy and speed in classifying blood cells using transfer learning models, while addressing challenges like:</w:t>
        <w:br/>
        <w:t>- Real-time processing</w:t>
        <w:br/>
        <w:t>- Class imbalance</w:t>
        <w:br/>
        <w:t>- Visual similarity among cell types</w:t>
      </w:r>
    </w:p>
    <w:p>
      <w:r>
        <w:drawing>
          <wp:inline distT="0" distB="0" distL="114298" distR="114298">
            <wp:extent cx="5486400" cy="1655695"/>
            <wp:effectExtent l="0" t="0" r="0" b="0"/>
            <wp:docPr id="1" name="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16556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Step-2: Brainstorm, Idea Listing and Grouping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Raw Ideas</w:t>
            </w:r>
          </w:p>
        </w:tc>
        <w:tc>
          <w:tcPr>
            <w:tcW w:w="4320" w:type="dxa"/>
          </w:tcPr>
          <w:p>
            <w:r>
              <w:t>Grouped Under</w:t>
            </w:r>
          </w:p>
        </w:tc>
      </w:tr>
      <w:tr>
        <w:tc>
          <w:tcPr>
            <w:tcW w:w="4320" w:type="dxa"/>
          </w:tcPr>
          <w:p>
            <w:r>
              <w:t>Use MobileNet for lightweight model</w:t>
            </w:r>
          </w:p>
        </w:tc>
        <w:tc>
          <w:tcPr>
            <w:tcW w:w="4320" w:type="dxa"/>
          </w:tcPr>
          <w:p>
            <w:r>
              <w:t>Transfer Learning Techniques</w:t>
            </w:r>
          </w:p>
        </w:tc>
      </w:tr>
      <w:tr>
        <w:tc>
          <w:tcPr>
            <w:tcW w:w="4320" w:type="dxa"/>
          </w:tcPr>
          <w:p>
            <w:r>
              <w:t>Augment dataset for rare cell types</w:t>
            </w:r>
          </w:p>
        </w:tc>
        <w:tc>
          <w:tcPr>
            <w:tcW w:w="4320" w:type="dxa"/>
          </w:tcPr>
          <w:p>
            <w:r>
              <w:t>Data Preparation&amp;Preprocessing</w:t>
            </w:r>
          </w:p>
        </w:tc>
      </w:tr>
      <w:tr>
        <w:tc>
          <w:tcPr>
            <w:tcW w:w="4320" w:type="dxa"/>
          </w:tcPr>
          <w:p>
            <w:r>
              <w:t>Apply real-time detection using OpenCV</w:t>
            </w:r>
          </w:p>
        </w:tc>
        <w:tc>
          <w:tcPr>
            <w:tcW w:w="4320" w:type="dxa"/>
          </w:tcPr>
          <w:p>
            <w:r>
              <w:t>Deployment Strategies</w:t>
            </w:r>
          </w:p>
        </w:tc>
      </w:tr>
      <w:tr>
        <w:tc>
          <w:tcPr>
            <w:tcW w:w="4320" w:type="dxa"/>
          </w:tcPr>
          <w:p>
            <w:r>
              <w:t>Cross-validation for better generalization</w:t>
            </w:r>
          </w:p>
        </w:tc>
        <w:tc>
          <w:tcPr>
            <w:tcW w:w="4320" w:type="dxa"/>
          </w:tcPr>
          <w:p>
            <w:r>
              <w:t>Model Evaluation Techniques</w:t>
            </w:r>
          </w:p>
        </w:tc>
      </w:tr>
      <w:tr>
        <w:tc>
          <w:tcPr>
            <w:tcW w:w="4320" w:type="dxa"/>
          </w:tcPr>
          <w:p>
            <w:r>
              <w:t>Compare VGG16, ResNet50, EfficientNet</w:t>
            </w:r>
          </w:p>
        </w:tc>
        <w:tc>
          <w:tcPr>
            <w:tcW w:w="4320" w:type="dxa"/>
          </w:tcPr>
          <w:p>
            <w:r>
              <w:t>Model Architecture Selection</w:t>
            </w:r>
          </w:p>
        </w:tc>
      </w:tr>
      <w:tr>
        <w:tc>
          <w:tcPr>
            <w:tcW w:w="4320" w:type="dxa"/>
          </w:tcPr>
          <w:p>
            <w:r>
              <w:t>Monitor training with TensorBoard</w:t>
            </w:r>
          </w:p>
        </w:tc>
        <w:tc>
          <w:tcPr>
            <w:tcW w:w="4320" w:type="dxa"/>
          </w:tcPr>
          <w:p>
            <w:r>
              <w:t>Training&amp;Monitoring Tools</w:t>
            </w:r>
          </w:p>
        </w:tc>
      </w:tr>
    </w:tbl>
    <w:p>
      <w:r>
        <w:drawing>
          <wp:inline distT="0" distB="0" distL="114298" distR="114298">
            <wp:extent cx="5486400" cy="2842284"/>
            <wp:effectExtent l="0" t="0" r="0" b="0"/>
            <wp:docPr id="4" name="Imag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28422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Step-3: Idea Prioritization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w="2160" w:type="dxa"/>
          </w:tcPr>
          <w:p>
            <w:r>
              <w:t>Idea</w:t>
            </w:r>
          </w:p>
        </w:tc>
        <w:tc>
          <w:tcPr>
            <w:tcW w:w="2160" w:type="dxa"/>
          </w:tcPr>
          <w:p>
            <w:r>
              <w:t>Feasibility</w:t>
            </w:r>
          </w:p>
        </w:tc>
        <w:tc>
          <w:tcPr>
            <w:tcW w:w="2160" w:type="dxa"/>
          </w:tcPr>
          <w:p>
            <w:r>
              <w:t>Impact</w:t>
            </w:r>
          </w:p>
        </w:tc>
        <w:tc>
          <w:tcPr>
            <w:tcW w:w="2160" w:type="dxa"/>
          </w:tcPr>
          <w:p>
            <w:r>
              <w:t>Priority</w:t>
            </w:r>
          </w:p>
        </w:tc>
      </w:tr>
      <w:tr>
        <w:tc>
          <w:tcPr>
            <w:tcW w:w="2160" w:type="dxa"/>
          </w:tcPr>
          <w:p>
            <w:r>
              <w:t>Use MobileNet model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</w:tr>
      <w:tr>
        <w:tc>
          <w:tcPr>
            <w:tcW w:w="2160" w:type="dxa"/>
          </w:tcPr>
          <w:p>
            <w:r>
              <w:t>Augment data using rotation, flip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</w:tr>
      <w:tr>
        <w:tc>
          <w:tcPr>
            <w:tcW w:w="2160" w:type="dxa"/>
          </w:tcPr>
          <w:p>
            <w:r>
              <w:t>Deploy on real-time system using OpenCV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</w:tr>
      <w:tr>
        <w:tc>
          <w:tcPr>
            <w:tcW w:w="2160" w:type="dxa"/>
          </w:tcPr>
          <w:p>
            <w:r>
              <w:t>Compare performance with other architectures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</w:tr>
      <w:tr>
        <w:tc>
          <w:tcPr>
            <w:tcW w:w="2160" w:type="dxa"/>
          </w:tcPr>
          <w:p>
            <w:r>
              <w:t>Apply class weight to handle imbalance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</w:tr>
      <w:tr>
        <w:tc>
          <w:tcPr>
            <w:tcW w:w="2160" w:type="dxa"/>
          </w:tcPr>
          <w:p>
            <w:r>
              <w:t>Integrate TensorBoard monitoring</w:t>
            </w:r>
          </w:p>
        </w:tc>
        <w:tc>
          <w:tcPr>
            <w:tcW w:w="2160" w:type="dxa"/>
          </w:tcPr>
          <w:p>
            <w:r>
              <w:t>High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  <w:tc>
          <w:tcPr>
            <w:tcW w:w="2160" w:type="dxa"/>
          </w:tcPr>
          <w:p>
            <w:r>
              <w:t>Medium</w:t>
            </w:r>
          </w:p>
        </w:tc>
      </w:tr>
    </w:tbl>
    <w:p>
      <w:r>
        <w:drawing>
          <wp:inline distT="0" distB="0" distL="114298" distR="114298">
            <wp:extent cx="4572000" cy="4015056"/>
            <wp:effectExtent l="0" t="0" r="0" b="0"/>
            <wp:docPr id="7" name="Imag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401505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Final Chosen Direction</w:t>
      </w:r>
    </w:p>
    <w:p>
      <w:r>
        <w:t>Architecture: MobileNet with transfer learning</w:t>
        <w:br/>
        <w:t>Dataset Strategy: Data augmentation + class weights</w:t>
        <w:br/>
        <w:t>Implementation: Real-time detection using OpenCV</w:t>
        <w:br/>
        <w:t>Evaluation: Accuracy, Recall, and Confusion Matrix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ＭＳ 明朝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Office</Application>
  <Pages>3</Pages>
  <Words>221</Words>
  <Characters>1485</Characters>
  <Lines>82</Lines>
  <Paragraphs>53</Paragraphs>
  <CharactersWithSpaces>1655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2025-07-16T14:14:42Z</dcterms:modified>
</cp:coreProperties>
</file>